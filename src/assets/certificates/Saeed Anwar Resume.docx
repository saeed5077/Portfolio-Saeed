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55EB2B2" w14:textId="77777777" w:rsidTr="006C08A0">
        <w:tc>
          <w:tcPr>
            <w:tcW w:w="5013" w:type="dxa"/>
            <w:vAlign w:val="bottom"/>
          </w:tcPr>
          <w:p w14:paraId="5CFB8962" w14:textId="77777777" w:rsidR="00C84833" w:rsidRDefault="0009282C" w:rsidP="00C84833">
            <w:pPr>
              <w:pStyle w:val="Title"/>
            </w:pPr>
            <w:r>
              <w:t xml:space="preserve">Saeed Anwar </w:t>
            </w:r>
          </w:p>
          <w:p w14:paraId="3FF5FE2D" w14:textId="31C0BF62" w:rsidR="0009282C" w:rsidRDefault="0009282C" w:rsidP="00C84833">
            <w:pPr>
              <w:pStyle w:val="Title"/>
            </w:pPr>
            <w:r>
              <w:t>Ansari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32717FBA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B24D26C" w14:textId="4191373C" w:rsidR="004E2970" w:rsidRPr="009D0878" w:rsidRDefault="00000000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BC9EF5CEEB44F7AA17BCCD3A5CF430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09282C">
                        <w:t>Shanti Sadan Hostel,</w:t>
                      </w:r>
                      <w:r w:rsidR="00916070">
                        <w:t>Parul University,</w:t>
                      </w:r>
                      <w:r w:rsidR="002C1302">
                        <w:t>Limda</w:t>
                      </w:r>
                      <w:r w:rsidR="007460BB">
                        <w:t>,</w:t>
                      </w:r>
                      <w:r w:rsidR="0009282C">
                        <w:t>Vadodara</w:t>
                      </w:r>
                      <w:r w:rsidR="003B2455">
                        <w:t>,</w:t>
                      </w:r>
                      <w:r w:rsidR="0009282C">
                        <w:t>Gujarat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EA95D6A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B1E32E9" wp14:editId="4093CD37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D201AC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F91DF22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2269C8CD3BB94D9DBDCBDEE0327B818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73DE2B4" w14:textId="6E41D10F" w:rsidR="00932D92" w:rsidRPr="009D0878" w:rsidRDefault="0009282C" w:rsidP="00932D92">
                      <w:pPr>
                        <w:pStyle w:val="ContactInfo"/>
                      </w:pPr>
                      <w:r>
                        <w:t>8980742307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C2EEEF4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349625" wp14:editId="5970B0C7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79F8E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96A1259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25E83955C6CD4ED1903E0E73A379F35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A29E2AF" w14:textId="430C3089" w:rsidR="00932D92" w:rsidRPr="009D0878" w:rsidRDefault="002957F6" w:rsidP="00932D92">
                      <w:pPr>
                        <w:pStyle w:val="ContactInfo"/>
                      </w:pPr>
                      <w:r>
                        <w:t>s</w:t>
                      </w:r>
                      <w:r w:rsidR="0009282C">
                        <w:t>aeedanwaransari573@gmail.com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3EA2A6A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3AA9FE" wp14:editId="0C98699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CF8E8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0771535" w14:textId="77777777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922CB341F3DA41DFA457E37D742D87BB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54EEB9F" w14:textId="70E328C3" w:rsidR="00932D92" w:rsidRPr="009D0878" w:rsidRDefault="0009282C" w:rsidP="00932D92">
                      <w:pPr>
                        <w:pStyle w:val="ContactInfo"/>
                      </w:pPr>
                      <w:r w:rsidRPr="0009282C">
                        <w:t>https://www.linkedin.com/in/saeed-anwar-ansari-516679232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B22660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E168F8E" wp14:editId="528E170C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329C4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DB6AF74" w14:textId="77777777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1E4DE7088CE04786AFCF94952DFF196E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3754E20" w14:textId="4E0AA212" w:rsidR="00932D92" w:rsidRPr="009D0878" w:rsidRDefault="006621EF" w:rsidP="00932D92">
                      <w:pPr>
                        <w:pStyle w:val="ContactInfo"/>
                      </w:pPr>
                      <w:r w:rsidRPr="006621EF">
                        <w:t>https://discuss.codechef.com/u/saeed_5077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642DA20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01706BF" wp14:editId="3486526F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607CE68" w14:textId="77777777" w:rsidR="006621EF" w:rsidRDefault="006621EF" w:rsidP="006621EF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01706B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8tuBQAALB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" adj="-11796480,,5400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stroke joinstyle="round"/>
                            <v:formulas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 textboxrect="0,0,2691,2691"/>
                            <o:lock v:ext="edit" verticies="t"/>
                            <v:textbox>
                              <w:txbxContent>
                                <w:p w14:paraId="4607CE68" w14:textId="77777777" w:rsidR="006621EF" w:rsidRDefault="006621EF" w:rsidP="006621EF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475C6F7" w14:textId="77777777" w:rsidR="00D92B95" w:rsidRDefault="00D92B95" w:rsidP="009D3336">
            <w:pPr>
              <w:pStyle w:val="Header"/>
            </w:pPr>
          </w:p>
        </w:tc>
      </w:tr>
    </w:tbl>
    <w:p w14:paraId="0CFA1CA7" w14:textId="6BF790F9" w:rsidR="00C43D65" w:rsidRDefault="006621EF">
      <w:r w:rsidRPr="006621EF">
        <w:t xml:space="preserve"> </w:t>
      </w:r>
      <w:r w:rsidR="009F4191" w:rsidRPr="009F4191">
        <w:t>As a highly motivated and detail-oriented student pursuing a Bachelor's degree in</w:t>
      </w:r>
      <w:r w:rsidR="009F4191">
        <w:t xml:space="preserve"> Computer Science</w:t>
      </w:r>
      <w:r w:rsidR="009F4191" w:rsidRPr="009F4191">
        <w:t xml:space="preserve">, I have developed strong communication, organizational, </w:t>
      </w:r>
      <w:r w:rsidR="009F4191">
        <w:t>&amp;</w:t>
      </w:r>
      <w:r w:rsidR="009F4191" w:rsidRPr="009F4191">
        <w:t xml:space="preserve"> problem-solving skills through my </w:t>
      </w:r>
      <w:r w:rsidR="009F4191">
        <w:t>co</w:t>
      </w:r>
      <w:r w:rsidR="009F4191" w:rsidRPr="009F4191">
        <w:t xml:space="preserve">ursework and extracurricular activities. I am excited to apply these skills in a professional setting and gain hands-on experience in the </w:t>
      </w:r>
      <w:r w:rsidR="009F4191">
        <w:t>Tech.</w:t>
      </w:r>
      <w:r w:rsidR="009F4191" w:rsidRPr="009F4191">
        <w:t xml:space="preserve"> With a passion for creativity and a strong work ethic, I am committed to making a positive impact on the organization I work for.</w:t>
      </w:r>
    </w:p>
    <w:p w14:paraId="7229D8CE" w14:textId="77777777" w:rsidR="00AD13CB" w:rsidRDefault="00000000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52C6D5041A1147509F6A07DC491F3ABC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8980"/>
        <w:gridCol w:w="380"/>
      </w:tblGrid>
      <w:tr w:rsidR="005B1D68" w14:paraId="55B6D63C" w14:textId="77777777" w:rsidTr="000752FD">
        <w:trPr>
          <w:trHeight w:val="1484"/>
        </w:trPr>
        <w:tc>
          <w:tcPr>
            <w:tcW w:w="9214" w:type="dxa"/>
          </w:tcPr>
          <w:p w14:paraId="36B34E2E" w14:textId="7697421A" w:rsidR="00752315" w:rsidRDefault="000752FD" w:rsidP="000752FD">
            <w:pPr>
              <w:pStyle w:val="ListBullet"/>
              <w:numPr>
                <w:ilvl w:val="0"/>
                <w:numId w:val="14"/>
              </w:numPr>
            </w:pPr>
            <w:r>
              <w:t>Programming Language (Proficient in JAVA, known C/C++, JavaScript ).</w:t>
            </w:r>
          </w:p>
          <w:p w14:paraId="0387E52B" w14:textId="432E0E46" w:rsidR="000752FD" w:rsidRDefault="000752FD" w:rsidP="000752FD">
            <w:pPr>
              <w:pStyle w:val="ListBullet"/>
              <w:numPr>
                <w:ilvl w:val="0"/>
                <w:numId w:val="14"/>
              </w:numPr>
            </w:pPr>
            <w:r>
              <w:t>Data Structre &amp; Algorithm (Java, Coding Ninjas)</w:t>
            </w:r>
          </w:p>
          <w:p w14:paraId="58E67AFB" w14:textId="74B5DCA9" w:rsidR="000752FD" w:rsidRDefault="000752FD" w:rsidP="000752FD">
            <w:pPr>
              <w:pStyle w:val="ListBullet"/>
              <w:numPr>
                <w:ilvl w:val="0"/>
                <w:numId w:val="14"/>
              </w:numPr>
            </w:pPr>
            <w:r>
              <w:t>Web Development (MERN Stack)</w:t>
            </w:r>
          </w:p>
          <w:p w14:paraId="70D7A837" w14:textId="77777777" w:rsidR="000752FD" w:rsidRDefault="000752FD" w:rsidP="000752FD">
            <w:pPr>
              <w:pStyle w:val="ListBullet"/>
              <w:numPr>
                <w:ilvl w:val="0"/>
                <w:numId w:val="14"/>
              </w:numPr>
            </w:pPr>
            <w:r>
              <w:t>Problem Solving (Codechef 2 star)</w:t>
            </w:r>
          </w:p>
          <w:p w14:paraId="62996C49" w14:textId="77777777" w:rsidR="0009282C" w:rsidRDefault="000B45BA" w:rsidP="000752FD">
            <w:pPr>
              <w:pStyle w:val="ListBullet"/>
              <w:numPr>
                <w:ilvl w:val="0"/>
                <w:numId w:val="14"/>
              </w:numPr>
            </w:pPr>
            <w:r>
              <w:t>Audio Typing (60 wpm)</w:t>
            </w:r>
          </w:p>
          <w:p w14:paraId="2948F063" w14:textId="6E61CC1E" w:rsidR="000B45BA" w:rsidRPr="004937AE" w:rsidRDefault="000B45BA" w:rsidP="000752FD">
            <w:pPr>
              <w:pStyle w:val="ListBullet"/>
              <w:numPr>
                <w:ilvl w:val="0"/>
                <w:numId w:val="14"/>
              </w:numPr>
            </w:pPr>
            <w:r>
              <w:t xml:space="preserve">Communication </w:t>
            </w:r>
          </w:p>
        </w:tc>
        <w:tc>
          <w:tcPr>
            <w:tcW w:w="380" w:type="dxa"/>
            <w:tcMar>
              <w:left w:w="360" w:type="dxa"/>
              <w:right w:w="0" w:type="dxa"/>
            </w:tcMar>
          </w:tcPr>
          <w:p w14:paraId="4E34ABFD" w14:textId="6D1CD860" w:rsidR="0009282C" w:rsidRPr="004937AE" w:rsidRDefault="0009282C" w:rsidP="003B48C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58776F0" w14:textId="77777777" w:rsidR="0070237E" w:rsidRDefault="00000000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40BC0D43AD1E4E59ACB6AE7B4BD14568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6D637B8F" w14:textId="2712CCA7" w:rsidR="0070237E" w:rsidRPr="00513EFC" w:rsidRDefault="006621EF" w:rsidP="00513EFC">
      <w:pPr>
        <w:pStyle w:val="Heading2"/>
      </w:pPr>
      <w:r>
        <w:t>B.Tech</w:t>
      </w:r>
      <w:r w:rsidR="00C33E06">
        <w:t xml:space="preserve"> </w:t>
      </w:r>
      <w:r>
        <w:t>(Computer Science and Engineering)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 w:rsidRPr="006621EF">
        <w:rPr>
          <w:rStyle w:val="Emphasis"/>
        </w:rPr>
        <w:t>Parul Institute of Engineering and Technology</w:t>
      </w:r>
    </w:p>
    <w:p w14:paraId="3349BF9B" w14:textId="4673E648" w:rsidR="000752FD" w:rsidRDefault="006621EF" w:rsidP="00DB5160">
      <w:pPr>
        <w:pStyle w:val="Heading3"/>
      </w:pPr>
      <w:r w:rsidRPr="006621EF">
        <w:t>8.</w:t>
      </w:r>
      <w:r w:rsidR="00E43B49">
        <w:t>68</w:t>
      </w:r>
      <w:r w:rsidRPr="006621EF">
        <w:t xml:space="preserve"> </w:t>
      </w:r>
      <w:r>
        <w:t xml:space="preserve">CGPA </w:t>
      </w:r>
      <w:r w:rsidRPr="006621EF">
        <w:t xml:space="preserve">(up to </w:t>
      </w:r>
      <w:r w:rsidR="00E43B49">
        <w:t>5</w:t>
      </w:r>
      <w:r w:rsidRPr="006621EF">
        <w:t>th s</w:t>
      </w:r>
      <w:r w:rsidR="000752FD">
        <w:t>emester</w:t>
      </w:r>
      <w:r w:rsidRPr="006621EF">
        <w:t>)</w:t>
      </w:r>
      <w:r w:rsidR="001C39A2">
        <w:t xml:space="preserve">       </w:t>
      </w:r>
      <w:r w:rsidR="00DB5160">
        <w:t>(2020-2024)</w:t>
      </w:r>
    </w:p>
    <w:p w14:paraId="0E7896C4" w14:textId="1B8CB599" w:rsidR="0070237E" w:rsidRDefault="0006701C" w:rsidP="0070237E">
      <w:pPr>
        <w:pStyle w:val="Heading2"/>
      </w:pPr>
      <w:r w:rsidRPr="0006701C">
        <w:t xml:space="preserve"> HSC 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Leo School of Science.</w:t>
      </w:r>
    </w:p>
    <w:p w14:paraId="4EA47ABC" w14:textId="79FF3147" w:rsidR="001C39A2" w:rsidRDefault="0006701C" w:rsidP="001C39A2">
      <w:r w:rsidRPr="0006701C">
        <w:t>74.15%</w:t>
      </w:r>
      <w:r w:rsidR="001C39A2">
        <w:t xml:space="preserve">         (2018-2020)</w:t>
      </w:r>
    </w:p>
    <w:p w14:paraId="588F4E1C" w14:textId="62424B32" w:rsidR="0006701C" w:rsidRDefault="0006701C" w:rsidP="0006701C">
      <w:pPr>
        <w:pStyle w:val="Heading2"/>
      </w:pPr>
      <w:r w:rsidRPr="0006701C">
        <w:t xml:space="preserve"> S</w:t>
      </w:r>
      <w:r>
        <w:t>S</w:t>
      </w:r>
      <w:r w:rsidRPr="0006701C">
        <w:t xml:space="preserve">C </w:t>
      </w:r>
      <w:r>
        <w:t xml:space="preserve"> / </w:t>
      </w:r>
      <w:r>
        <w:rPr>
          <w:rStyle w:val="Emphasis"/>
        </w:rPr>
        <w:t>M.P. Liliyawa</w:t>
      </w:r>
      <w:r w:rsidR="00264FBB">
        <w:rPr>
          <w:rStyle w:val="Emphasis"/>
        </w:rPr>
        <w:t>la School.</w:t>
      </w:r>
    </w:p>
    <w:p w14:paraId="0CB46576" w14:textId="784CBB7E" w:rsidR="0006701C" w:rsidRDefault="00264FBB" w:rsidP="0006701C">
      <w:r>
        <w:t>88.00%</w:t>
      </w:r>
      <w:r w:rsidR="001C39A2">
        <w:t xml:space="preserve">         (2017-2018)</w:t>
      </w:r>
    </w:p>
    <w:p w14:paraId="086713C7" w14:textId="09AA039F" w:rsidR="00434074" w:rsidRDefault="00264FBB" w:rsidP="00434074">
      <w:pPr>
        <w:pStyle w:val="Heading1"/>
      </w:pPr>
      <w:r>
        <w:t>Objective</w:t>
      </w:r>
    </w:p>
    <w:p w14:paraId="756E7F7F" w14:textId="3BA52A52" w:rsidR="00BC7376" w:rsidRDefault="00264FBB" w:rsidP="00BC7376">
      <w:r w:rsidRPr="00264FBB">
        <w:t xml:space="preserve">To obtain an internship with a company that offers a positive atmosphere to learn and implement new skills and technologies, which gives me satisfaction, increases my self-confidence and self-development and helps me to achieve personal  as well as organizational goals.  </w:t>
      </w:r>
    </w:p>
    <w:p w14:paraId="7B3EA8C6" w14:textId="2DB6371E" w:rsidR="002107CB" w:rsidRDefault="002107CB" w:rsidP="002107CB">
      <w:pPr>
        <w:pStyle w:val="Heading1"/>
      </w:pPr>
      <w:r>
        <w:t xml:space="preserve">Projects </w:t>
      </w:r>
    </w:p>
    <w:p w14:paraId="4DC73D2C" w14:textId="6405581E" w:rsidR="002107CB" w:rsidRDefault="002107CB" w:rsidP="002107CB">
      <w:pPr>
        <w:pStyle w:val="ListBullet"/>
        <w:numPr>
          <w:ilvl w:val="0"/>
          <w:numId w:val="4"/>
        </w:numPr>
      </w:pPr>
      <w:r>
        <w:lastRenderedPageBreak/>
        <w:t>Web Development basi</w:t>
      </w:r>
      <w:r w:rsidR="008470FF">
        <w:t>c</w:t>
      </w:r>
      <w:r>
        <w:t xml:space="preserve"> Portfolio Site .</w:t>
      </w:r>
    </w:p>
    <w:p w14:paraId="07D4D605" w14:textId="66D69E18" w:rsidR="002107CB" w:rsidRDefault="009F2582" w:rsidP="002107CB">
      <w:pPr>
        <w:pStyle w:val="ListBullet"/>
        <w:numPr>
          <w:ilvl w:val="0"/>
          <w:numId w:val="4"/>
        </w:numPr>
      </w:pPr>
      <w:r>
        <w:t>Dice Challage (Dice Game).</w:t>
      </w:r>
    </w:p>
    <w:p w14:paraId="527BF16F" w14:textId="1F90F27C" w:rsidR="009F2582" w:rsidRDefault="009F2582" w:rsidP="002107CB">
      <w:pPr>
        <w:pStyle w:val="ListBullet"/>
        <w:numPr>
          <w:ilvl w:val="0"/>
          <w:numId w:val="4"/>
        </w:numPr>
      </w:pPr>
      <w:r>
        <w:t>WheatherApp (Nodejs,</w:t>
      </w:r>
      <w:r w:rsidR="00CD10DC">
        <w:t xml:space="preserve"> Postman</w:t>
      </w:r>
      <w:r>
        <w:t>)</w:t>
      </w:r>
    </w:p>
    <w:p w14:paraId="368A792E" w14:textId="07757852" w:rsidR="005A4086" w:rsidRDefault="005A4086" w:rsidP="002107CB">
      <w:pPr>
        <w:pStyle w:val="ListBullet"/>
        <w:numPr>
          <w:ilvl w:val="0"/>
          <w:numId w:val="4"/>
        </w:numPr>
      </w:pPr>
      <w:r>
        <w:t>NewsLetter Notification Web App (MailChimp)</w:t>
      </w:r>
    </w:p>
    <w:p w14:paraId="4A557271" w14:textId="77777777" w:rsidR="002107CB" w:rsidRDefault="002107CB" w:rsidP="00BC7376"/>
    <w:p w14:paraId="79CAB5F0" w14:textId="1B19A773" w:rsidR="00264FBB" w:rsidRDefault="00264FBB" w:rsidP="00264FBB">
      <w:pPr>
        <w:pStyle w:val="Heading1"/>
      </w:pPr>
      <w:r>
        <w:t>Certificates</w:t>
      </w:r>
    </w:p>
    <w:p w14:paraId="537D5067" w14:textId="646B67E1" w:rsidR="003935E4" w:rsidRDefault="003935E4" w:rsidP="00264FBB">
      <w:pPr>
        <w:pStyle w:val="ListBullet"/>
        <w:numPr>
          <w:ilvl w:val="0"/>
          <w:numId w:val="4"/>
        </w:numPr>
      </w:pPr>
      <w:r>
        <w:t>Data Structure &amp; Algorithm (JAVA) by Coding Ninja’s.</w:t>
      </w:r>
    </w:p>
    <w:p w14:paraId="077D051F" w14:textId="35505DE4" w:rsidR="00B20484" w:rsidRDefault="00B20484" w:rsidP="00264FBB">
      <w:pPr>
        <w:pStyle w:val="ListBullet"/>
        <w:numPr>
          <w:ilvl w:val="0"/>
          <w:numId w:val="4"/>
        </w:numPr>
      </w:pPr>
      <w:r>
        <w:t>Udemy Full Stack Bootcamp.</w:t>
      </w:r>
      <w:r w:rsidR="008B46BC">
        <w:t>(50% Completed)</w:t>
      </w:r>
      <w:r w:rsidR="00FD5BC4">
        <w:t xml:space="preserve"> </w:t>
      </w:r>
    </w:p>
    <w:p w14:paraId="632774E1" w14:textId="15C6A22D" w:rsidR="00264FBB" w:rsidRDefault="00264FBB" w:rsidP="00264FBB">
      <w:pPr>
        <w:pStyle w:val="ListBullet"/>
        <w:numPr>
          <w:ilvl w:val="0"/>
          <w:numId w:val="4"/>
        </w:numPr>
      </w:pPr>
      <w:r w:rsidRPr="00264FBB">
        <w:t>SQL</w:t>
      </w:r>
      <w:r w:rsidR="00FD5BC4">
        <w:t xml:space="preserve"> </w:t>
      </w:r>
      <w:r w:rsidRPr="00264FBB">
        <w:t>(Basic) Certificate By Hackerrank</w:t>
      </w:r>
      <w:r>
        <w:t>.</w:t>
      </w:r>
    </w:p>
    <w:p w14:paraId="7BBBCA1B" w14:textId="139426B0" w:rsidR="00264FBB" w:rsidRDefault="00264FBB" w:rsidP="00264FBB">
      <w:pPr>
        <w:pStyle w:val="ListBullet"/>
        <w:numPr>
          <w:ilvl w:val="0"/>
          <w:numId w:val="4"/>
        </w:numPr>
      </w:pPr>
      <w:r w:rsidRPr="00264FBB">
        <w:t>SpeechMaster 2.0</w:t>
      </w:r>
    </w:p>
    <w:p w14:paraId="6E455D00" w14:textId="00485472" w:rsidR="00264FBB" w:rsidRDefault="00264FBB" w:rsidP="00264FBB">
      <w:pPr>
        <w:pStyle w:val="ListBullet"/>
        <w:numPr>
          <w:ilvl w:val="0"/>
          <w:numId w:val="4"/>
        </w:numPr>
      </w:pPr>
      <w:r w:rsidRPr="00264FBB">
        <w:t>RataType Certificate</w:t>
      </w:r>
      <w:r w:rsidR="00FD5BC4">
        <w:t xml:space="preserve"> </w:t>
      </w:r>
      <w:r w:rsidRPr="00264FBB">
        <w:t>(Gold 60wpm)</w:t>
      </w:r>
    </w:p>
    <w:p w14:paraId="2DC15A83" w14:textId="71DC4073" w:rsidR="009F2582" w:rsidRDefault="009F2582" w:rsidP="00264FBB">
      <w:pPr>
        <w:pStyle w:val="ListBullet"/>
        <w:numPr>
          <w:ilvl w:val="0"/>
          <w:numId w:val="4"/>
        </w:numPr>
      </w:pPr>
      <w:r>
        <w:t>LinkedIn Skill Badge</w:t>
      </w:r>
      <w:r w:rsidR="00FD5BC4">
        <w:t xml:space="preserve"> </w:t>
      </w:r>
      <w:r>
        <w:t>(CSS, HTML &amp; C language)</w:t>
      </w:r>
    </w:p>
    <w:p w14:paraId="05965B71" w14:textId="77777777" w:rsidR="00264FBB" w:rsidRDefault="00264FBB" w:rsidP="00264FBB">
      <w:pPr>
        <w:pStyle w:val="ListBullet"/>
        <w:numPr>
          <w:ilvl w:val="0"/>
          <w:numId w:val="0"/>
        </w:numPr>
      </w:pPr>
    </w:p>
    <w:p w14:paraId="743EB439" w14:textId="656C3889" w:rsidR="00264FBB" w:rsidRDefault="00264FBB" w:rsidP="00264FBB">
      <w:pPr>
        <w:pStyle w:val="Heading1"/>
      </w:pPr>
      <w:r w:rsidRPr="00264FBB">
        <w:t>Areas of Interest</w:t>
      </w:r>
    </w:p>
    <w:p w14:paraId="63A44B75" w14:textId="2F12DA36" w:rsidR="00811510" w:rsidRDefault="00811510" w:rsidP="00264FBB">
      <w:pPr>
        <w:pStyle w:val="ListBullet"/>
        <w:numPr>
          <w:ilvl w:val="0"/>
          <w:numId w:val="4"/>
        </w:numPr>
      </w:pPr>
      <w:r>
        <w:t xml:space="preserve">Software </w:t>
      </w:r>
      <w:r w:rsidR="00CD10DC">
        <w:t>Engineering</w:t>
      </w:r>
    </w:p>
    <w:p w14:paraId="3C394CE0" w14:textId="2AFA693E" w:rsidR="00264FBB" w:rsidRDefault="00672CC1" w:rsidP="00264FBB">
      <w:pPr>
        <w:pStyle w:val="ListBullet"/>
        <w:numPr>
          <w:ilvl w:val="0"/>
          <w:numId w:val="4"/>
        </w:numPr>
      </w:pPr>
      <w:r>
        <w:t>Full Stack</w:t>
      </w:r>
      <w:r w:rsidR="00264FBB" w:rsidRPr="00264FBB">
        <w:t xml:space="preserve"> Development</w:t>
      </w:r>
    </w:p>
    <w:p w14:paraId="382DF9EA" w14:textId="16A7AB6C" w:rsidR="00D845F7" w:rsidRDefault="00811510" w:rsidP="00264FBB">
      <w:pPr>
        <w:pStyle w:val="ListBullet"/>
        <w:numPr>
          <w:ilvl w:val="0"/>
          <w:numId w:val="4"/>
        </w:numPr>
      </w:pPr>
      <w:r>
        <w:t>DataBase Management</w:t>
      </w:r>
    </w:p>
    <w:p w14:paraId="396801B6" w14:textId="6FF52787" w:rsidR="00811510" w:rsidRDefault="00811510" w:rsidP="00264FBB">
      <w:pPr>
        <w:pStyle w:val="ListBullet"/>
        <w:numPr>
          <w:ilvl w:val="0"/>
          <w:numId w:val="4"/>
        </w:numPr>
      </w:pPr>
      <w:r>
        <w:t>CyberSecurity</w:t>
      </w:r>
    </w:p>
    <w:p w14:paraId="1FC177CE" w14:textId="59490BFE" w:rsidR="00264FBB" w:rsidRDefault="00264FBB" w:rsidP="00672CC1">
      <w:pPr>
        <w:pStyle w:val="ListBullet"/>
        <w:numPr>
          <w:ilvl w:val="0"/>
          <w:numId w:val="0"/>
        </w:numPr>
      </w:pPr>
    </w:p>
    <w:p w14:paraId="03C1D017" w14:textId="072EA385" w:rsidR="00264FBB" w:rsidRDefault="00264FBB" w:rsidP="00264FBB">
      <w:pPr>
        <w:pStyle w:val="Heading1"/>
      </w:pPr>
      <w:r>
        <w:t xml:space="preserve">Language </w:t>
      </w:r>
      <w:r w:rsidR="002107CB">
        <w:t>k</w:t>
      </w:r>
      <w:r>
        <w:t>nown</w:t>
      </w:r>
    </w:p>
    <w:p w14:paraId="74E5A9A1" w14:textId="023A8073" w:rsidR="002107CB" w:rsidRDefault="002107CB" w:rsidP="002107CB">
      <w:pPr>
        <w:pStyle w:val="ListBullet"/>
        <w:numPr>
          <w:ilvl w:val="0"/>
          <w:numId w:val="4"/>
        </w:numPr>
      </w:pPr>
      <w:r>
        <w:t>Hindi</w:t>
      </w:r>
    </w:p>
    <w:p w14:paraId="195E5AA7" w14:textId="47093CCD" w:rsidR="003935E4" w:rsidRDefault="003935E4" w:rsidP="003935E4">
      <w:pPr>
        <w:pStyle w:val="ListBullet"/>
        <w:numPr>
          <w:ilvl w:val="0"/>
          <w:numId w:val="4"/>
        </w:numPr>
      </w:pPr>
      <w:r>
        <w:t xml:space="preserve">English </w:t>
      </w:r>
    </w:p>
    <w:p w14:paraId="0EB2D09F" w14:textId="40F07A17" w:rsidR="002107CB" w:rsidRDefault="002107CB" w:rsidP="002107CB">
      <w:pPr>
        <w:pStyle w:val="ListBullet"/>
        <w:numPr>
          <w:ilvl w:val="0"/>
          <w:numId w:val="4"/>
        </w:numPr>
      </w:pPr>
      <w:r>
        <w:t>Gujarati (Conversational)</w:t>
      </w:r>
    </w:p>
    <w:p w14:paraId="1ED7C314" w14:textId="77777777" w:rsidR="002107CB" w:rsidRDefault="002107CB" w:rsidP="002107CB">
      <w:pPr>
        <w:pStyle w:val="ListBullet"/>
        <w:numPr>
          <w:ilvl w:val="0"/>
          <w:numId w:val="0"/>
        </w:numPr>
        <w:ind w:left="360"/>
      </w:pPr>
    </w:p>
    <w:p w14:paraId="2343CD2E" w14:textId="77777777" w:rsidR="002107CB" w:rsidRDefault="002107CB" w:rsidP="00264FBB">
      <w:pPr>
        <w:pStyle w:val="Heading1"/>
      </w:pPr>
    </w:p>
    <w:p w14:paraId="64E87F08" w14:textId="77777777" w:rsidR="00264FBB" w:rsidRPr="00BC7376" w:rsidRDefault="00264FBB" w:rsidP="00BC7376"/>
    <w:sectPr w:rsidR="00264FBB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E47F" w14:textId="77777777" w:rsidR="004F7644" w:rsidRDefault="004F7644" w:rsidP="00725803">
      <w:pPr>
        <w:spacing w:after="0"/>
      </w:pPr>
      <w:r>
        <w:separator/>
      </w:r>
    </w:p>
  </w:endnote>
  <w:endnote w:type="continuationSeparator" w:id="0">
    <w:p w14:paraId="3BA2F6ED" w14:textId="77777777" w:rsidR="004F7644" w:rsidRDefault="004F764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08B89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7633" w14:textId="77777777" w:rsidR="004F7644" w:rsidRDefault="004F7644" w:rsidP="00725803">
      <w:pPr>
        <w:spacing w:after="0"/>
      </w:pPr>
      <w:r>
        <w:separator/>
      </w:r>
    </w:p>
  </w:footnote>
  <w:footnote w:type="continuationSeparator" w:id="0">
    <w:p w14:paraId="01EE0F8A" w14:textId="77777777" w:rsidR="004F7644" w:rsidRDefault="004F764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AC2A6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695EF3"/>
    <w:multiLevelType w:val="hybridMultilevel"/>
    <w:tmpl w:val="A07C5A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A36B03"/>
    <w:multiLevelType w:val="hybridMultilevel"/>
    <w:tmpl w:val="567E8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7450">
    <w:abstractNumId w:val="9"/>
  </w:num>
  <w:num w:numId="2" w16cid:durableId="1289119256">
    <w:abstractNumId w:val="7"/>
  </w:num>
  <w:num w:numId="3" w16cid:durableId="1169368687">
    <w:abstractNumId w:val="6"/>
  </w:num>
  <w:num w:numId="4" w16cid:durableId="141205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9068677">
    <w:abstractNumId w:val="8"/>
  </w:num>
  <w:num w:numId="6" w16cid:durableId="2075467187">
    <w:abstractNumId w:val="10"/>
  </w:num>
  <w:num w:numId="7" w16cid:durableId="1773164558">
    <w:abstractNumId w:val="5"/>
  </w:num>
  <w:num w:numId="8" w16cid:durableId="546068524">
    <w:abstractNumId w:val="4"/>
  </w:num>
  <w:num w:numId="9" w16cid:durableId="1598488645">
    <w:abstractNumId w:val="3"/>
  </w:num>
  <w:num w:numId="10" w16cid:durableId="1184709764">
    <w:abstractNumId w:val="2"/>
  </w:num>
  <w:num w:numId="11" w16cid:durableId="1028725491">
    <w:abstractNumId w:val="1"/>
  </w:num>
  <w:num w:numId="12" w16cid:durableId="764115658">
    <w:abstractNumId w:val="0"/>
  </w:num>
  <w:num w:numId="13" w16cid:durableId="70736553">
    <w:abstractNumId w:val="11"/>
  </w:num>
  <w:num w:numId="14" w16cid:durableId="16251914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2C"/>
    <w:rsid w:val="00025E77"/>
    <w:rsid w:val="00027312"/>
    <w:rsid w:val="000645F2"/>
    <w:rsid w:val="0006701C"/>
    <w:rsid w:val="000752FD"/>
    <w:rsid w:val="00082F03"/>
    <w:rsid w:val="000835A0"/>
    <w:rsid w:val="0009282C"/>
    <w:rsid w:val="000934A2"/>
    <w:rsid w:val="000B1A5C"/>
    <w:rsid w:val="000B45BA"/>
    <w:rsid w:val="001B0955"/>
    <w:rsid w:val="001C39A2"/>
    <w:rsid w:val="002107CB"/>
    <w:rsid w:val="00227784"/>
    <w:rsid w:val="0023705D"/>
    <w:rsid w:val="00250A31"/>
    <w:rsid w:val="00251C13"/>
    <w:rsid w:val="00264FBB"/>
    <w:rsid w:val="002922D0"/>
    <w:rsid w:val="002957F6"/>
    <w:rsid w:val="002C1302"/>
    <w:rsid w:val="00340B03"/>
    <w:rsid w:val="00380AE7"/>
    <w:rsid w:val="003935E4"/>
    <w:rsid w:val="003A6943"/>
    <w:rsid w:val="003B2455"/>
    <w:rsid w:val="003B48C4"/>
    <w:rsid w:val="00410BA2"/>
    <w:rsid w:val="00434074"/>
    <w:rsid w:val="00463C3B"/>
    <w:rsid w:val="004937AE"/>
    <w:rsid w:val="004E2970"/>
    <w:rsid w:val="004F7644"/>
    <w:rsid w:val="005026DD"/>
    <w:rsid w:val="00513EFC"/>
    <w:rsid w:val="0052113B"/>
    <w:rsid w:val="0052516F"/>
    <w:rsid w:val="00564951"/>
    <w:rsid w:val="00573BF9"/>
    <w:rsid w:val="005A4086"/>
    <w:rsid w:val="005A4A49"/>
    <w:rsid w:val="005B1D68"/>
    <w:rsid w:val="00611B37"/>
    <w:rsid w:val="006252B4"/>
    <w:rsid w:val="00646BA2"/>
    <w:rsid w:val="0065351F"/>
    <w:rsid w:val="006621EF"/>
    <w:rsid w:val="00672CC1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460BB"/>
    <w:rsid w:val="00752315"/>
    <w:rsid w:val="00811510"/>
    <w:rsid w:val="008470FF"/>
    <w:rsid w:val="00857E6B"/>
    <w:rsid w:val="008968C4"/>
    <w:rsid w:val="008B46BC"/>
    <w:rsid w:val="008D7C1C"/>
    <w:rsid w:val="00916070"/>
    <w:rsid w:val="0092291B"/>
    <w:rsid w:val="00932D92"/>
    <w:rsid w:val="00935117"/>
    <w:rsid w:val="0095272C"/>
    <w:rsid w:val="00972024"/>
    <w:rsid w:val="009F04D2"/>
    <w:rsid w:val="009F2582"/>
    <w:rsid w:val="009F2BA7"/>
    <w:rsid w:val="009F4191"/>
    <w:rsid w:val="009F6DA0"/>
    <w:rsid w:val="00A01182"/>
    <w:rsid w:val="00AD13CB"/>
    <w:rsid w:val="00AD3FD8"/>
    <w:rsid w:val="00B20484"/>
    <w:rsid w:val="00B370A8"/>
    <w:rsid w:val="00B9062E"/>
    <w:rsid w:val="00BC7376"/>
    <w:rsid w:val="00BD669A"/>
    <w:rsid w:val="00BF4DF8"/>
    <w:rsid w:val="00C13F2B"/>
    <w:rsid w:val="00C25C3F"/>
    <w:rsid w:val="00C30F30"/>
    <w:rsid w:val="00C33E06"/>
    <w:rsid w:val="00C43D65"/>
    <w:rsid w:val="00C84833"/>
    <w:rsid w:val="00C9044F"/>
    <w:rsid w:val="00CD10DC"/>
    <w:rsid w:val="00D2420D"/>
    <w:rsid w:val="00D30382"/>
    <w:rsid w:val="00D413F9"/>
    <w:rsid w:val="00D44E50"/>
    <w:rsid w:val="00D845F7"/>
    <w:rsid w:val="00D90060"/>
    <w:rsid w:val="00D92B95"/>
    <w:rsid w:val="00DB2A5C"/>
    <w:rsid w:val="00DB5160"/>
    <w:rsid w:val="00E03F71"/>
    <w:rsid w:val="00E154B5"/>
    <w:rsid w:val="00E232F0"/>
    <w:rsid w:val="00E43B49"/>
    <w:rsid w:val="00E52791"/>
    <w:rsid w:val="00E83195"/>
    <w:rsid w:val="00F00A4F"/>
    <w:rsid w:val="00F33CD8"/>
    <w:rsid w:val="00F86952"/>
    <w:rsid w:val="00FD1DE2"/>
    <w:rsid w:val="00FD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8301A"/>
  <w15:chartTrackingRefBased/>
  <w15:docId w15:val="{45F39EEE-81DF-47AB-B214-1B42D63D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C9EF5CEEB44F7AA17BCCD3A5CF4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C5A76-2E68-4718-97AA-150B50F4A56E}"/>
      </w:docPartPr>
      <w:docPartBody>
        <w:p w:rsidR="00DA60DD" w:rsidRDefault="00766CC4">
          <w:pPr>
            <w:pStyle w:val="8BC9EF5CEEB44F7AA17BCCD3A5CF430A"/>
          </w:pPr>
          <w:r w:rsidRPr="009D0878">
            <w:t>Address</w:t>
          </w:r>
        </w:p>
      </w:docPartBody>
    </w:docPart>
    <w:docPart>
      <w:docPartPr>
        <w:name w:val="2269C8CD3BB94D9DBDCBDEE0327B8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4E182-C241-460C-8BA2-74C0383C20C2}"/>
      </w:docPartPr>
      <w:docPartBody>
        <w:p w:rsidR="00DA60DD" w:rsidRDefault="00766CC4">
          <w:pPr>
            <w:pStyle w:val="2269C8CD3BB94D9DBDCBDEE0327B8182"/>
          </w:pPr>
          <w:r w:rsidRPr="009D0878">
            <w:t>Phone</w:t>
          </w:r>
        </w:p>
      </w:docPartBody>
    </w:docPart>
    <w:docPart>
      <w:docPartPr>
        <w:name w:val="25E83955C6CD4ED1903E0E73A379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7EF3E-298D-40AC-93BB-27A792F6A103}"/>
      </w:docPartPr>
      <w:docPartBody>
        <w:p w:rsidR="00DA60DD" w:rsidRDefault="00766CC4">
          <w:pPr>
            <w:pStyle w:val="25E83955C6CD4ED1903E0E73A379F357"/>
          </w:pPr>
          <w:r w:rsidRPr="009D0878">
            <w:t>Email</w:t>
          </w:r>
        </w:p>
      </w:docPartBody>
    </w:docPart>
    <w:docPart>
      <w:docPartPr>
        <w:name w:val="922CB341F3DA41DFA457E37D742D8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1DC6D-BF2A-48A6-BB47-A0349421D409}"/>
      </w:docPartPr>
      <w:docPartBody>
        <w:p w:rsidR="00DA60DD" w:rsidRDefault="00766CC4">
          <w:pPr>
            <w:pStyle w:val="922CB341F3DA41DFA457E37D742D87BB"/>
          </w:pPr>
          <w:r w:rsidRPr="009D0878">
            <w:t>LinkedIn Profile</w:t>
          </w:r>
        </w:p>
      </w:docPartBody>
    </w:docPart>
    <w:docPart>
      <w:docPartPr>
        <w:name w:val="1E4DE7088CE04786AFCF94952DFF1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400B8-A479-4A83-9B7A-646B9723E22C}"/>
      </w:docPartPr>
      <w:docPartBody>
        <w:p w:rsidR="00DA60DD" w:rsidRDefault="00766CC4">
          <w:pPr>
            <w:pStyle w:val="1E4DE7088CE04786AFCF94952DFF196E"/>
          </w:pPr>
          <w:r w:rsidRPr="009D0878">
            <w:t>Twitter/Blog/Portfolio</w:t>
          </w:r>
        </w:p>
      </w:docPartBody>
    </w:docPart>
    <w:docPart>
      <w:docPartPr>
        <w:name w:val="52C6D5041A1147509F6A07DC491F3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5FA72-F300-4226-AAE7-0A13DF476BBD}"/>
      </w:docPartPr>
      <w:docPartBody>
        <w:p w:rsidR="00DA60DD" w:rsidRDefault="00766CC4">
          <w:pPr>
            <w:pStyle w:val="52C6D5041A1147509F6A07DC491F3ABC"/>
          </w:pPr>
          <w:r>
            <w:t>Skills</w:t>
          </w:r>
        </w:p>
      </w:docPartBody>
    </w:docPart>
    <w:docPart>
      <w:docPartPr>
        <w:name w:val="40BC0D43AD1E4E59ACB6AE7B4BD14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3AA3F-2211-46A4-940D-B9BE04FA7636}"/>
      </w:docPartPr>
      <w:docPartBody>
        <w:p w:rsidR="00DA60DD" w:rsidRDefault="00766CC4">
          <w:pPr>
            <w:pStyle w:val="40BC0D43AD1E4E59ACB6AE7B4BD14568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61"/>
    <w:rsid w:val="000F50F0"/>
    <w:rsid w:val="002148C6"/>
    <w:rsid w:val="00460F61"/>
    <w:rsid w:val="004D7E87"/>
    <w:rsid w:val="004F66F6"/>
    <w:rsid w:val="006106B9"/>
    <w:rsid w:val="00766CC4"/>
    <w:rsid w:val="0088065B"/>
    <w:rsid w:val="00DA072A"/>
    <w:rsid w:val="00DA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9EF5CEEB44F7AA17BCCD3A5CF430A">
    <w:name w:val="8BC9EF5CEEB44F7AA17BCCD3A5CF430A"/>
  </w:style>
  <w:style w:type="paragraph" w:customStyle="1" w:styleId="2269C8CD3BB94D9DBDCBDEE0327B8182">
    <w:name w:val="2269C8CD3BB94D9DBDCBDEE0327B8182"/>
  </w:style>
  <w:style w:type="paragraph" w:customStyle="1" w:styleId="25E83955C6CD4ED1903E0E73A379F357">
    <w:name w:val="25E83955C6CD4ED1903E0E73A379F357"/>
  </w:style>
  <w:style w:type="paragraph" w:customStyle="1" w:styleId="922CB341F3DA41DFA457E37D742D87BB">
    <w:name w:val="922CB341F3DA41DFA457E37D742D87BB"/>
  </w:style>
  <w:style w:type="paragraph" w:customStyle="1" w:styleId="1E4DE7088CE04786AFCF94952DFF196E">
    <w:name w:val="1E4DE7088CE04786AFCF94952DFF196E"/>
  </w:style>
  <w:style w:type="paragraph" w:customStyle="1" w:styleId="52C6D5041A1147509F6A07DC491F3ABC">
    <w:name w:val="52C6D5041A1147509F6A07DC491F3AB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40BC0D43AD1E4E59ACB6AE7B4BD14568">
    <w:name w:val="40BC0D43AD1E4E59ACB6AE7B4BD14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Shanti Sadan Hostel,Parul University,Limda,Vadodara,Gujarat</CompanyAddress>
  <CompanyPhone>8980742307</CompanyPhone>
  <CompanyFax/>
  <CompanyEmail>saeedanwaransari573@gmail.com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89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https://www.linkedin.com/in/saeed-anwar-ansari-516679232</cp:keywords>
  <dc:description/>
  <cp:lastModifiedBy>ansari saeed</cp:lastModifiedBy>
  <cp:revision>30</cp:revision>
  <dcterms:created xsi:type="dcterms:W3CDTF">2022-06-27T11:53:00Z</dcterms:created>
  <dcterms:modified xsi:type="dcterms:W3CDTF">2023-03-20T03:27:00Z</dcterms:modified>
  <cp:category/>
  <cp:contentStatus>https://discuss.codechef.com/u/saeed_5077</cp:contentStatus>
</cp:coreProperties>
</file>